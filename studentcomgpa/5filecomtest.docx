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8"/>
          <w:szCs w:val="28"/>
        </w:rPr>
        <w:alias w:val="ชื่อประวัติย่อ"/>
        <w:tag w:val="ชื่อประวัติย่อ"/>
        <w:id w:val="-104278397"/>
        <w:placeholder>
          <w:docPart w:val="FF791FA157314E1C8D4C0F0F9303CC0B"/>
        </w:placeholder>
        <w:docPartList>
          <w:docPartGallery w:val="Quick Parts"/>
          <w:docPartCategory w:val=" ชื่อประวัติย่อ"/>
        </w:docPartList>
      </w:sdtPr>
      <w:sdtEndPr/>
      <w:sdtContent>
        <w:p w14:paraId="180C6D1F" w14:textId="77777777" w:rsidR="00DC0C9F" w:rsidRDefault="00C20567">
          <w:pPr>
            <w:pStyle w:val="a5"/>
          </w:pPr>
          <w:sdt>
            <w:sdtPr>
              <w:alias w:val="ผู้เขียน"/>
              <w:tag w:val=""/>
              <w:id w:val="1823003119"/>
              <w:placeholder>
                <w:docPart w:val="9894221789DD4ECCB546EC9BA85A1AF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E294E">
                <w:rPr>
                  <w:cs w:val="0"/>
                </w:rPr>
                <w:t>Test file</w:t>
              </w:r>
            </w:sdtContent>
          </w:sdt>
        </w:p>
        <w:sdt>
          <w:sdtPr>
            <w:alias w:val="ที่อยู่อีเมล"/>
            <w:tag w:val=""/>
            <w:id w:val="527535243"/>
            <w:placeholder>
              <w:docPart w:val="6B4D59CB38CF425BB92A4F9F9EA884C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2FC2FE67" w14:textId="77777777" w:rsidR="00DC0C9F" w:rsidRDefault="00C20567">
              <w:pPr>
                <w:pStyle w:val="ab"/>
              </w:pPr>
              <w:r>
                <w:rPr>
                  <w:rStyle w:val="af7"/>
                  <w:color w:val="000000"/>
                  <w:lang w:val="th-TH"/>
                </w:rPr>
                <w:t>[พิมพ์อีเมลของคุณ]</w:t>
              </w:r>
            </w:p>
          </w:sdtContent>
        </w:sdt>
        <w:sdt>
          <w:sdtPr>
            <w:alias w:val="ที่อยู่"/>
            <w:tag w:val=""/>
            <w:id w:val="539556739"/>
            <w:placeholder>
              <w:docPart w:val="AA95EFD1A1EB404A94E8E9EDDCFC9E7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66A67B79" w14:textId="77777777" w:rsidR="00DC0C9F" w:rsidRDefault="00C20567">
              <w:pPr>
                <w:pStyle w:val="ab"/>
              </w:pPr>
              <w:r>
                <w:rPr>
                  <w:rStyle w:val="af7"/>
                  <w:color w:val="000000"/>
                  <w:lang w:val="th-TH"/>
                </w:rPr>
                <w:t>[พิมพ์ที่อยู่ของคุณ]</w:t>
              </w:r>
            </w:p>
          </w:sdtContent>
        </w:sdt>
        <w:sdt>
          <w:sdtPr>
            <w:alias w:val="โทรศัพท์"/>
            <w:tag w:val=""/>
            <w:id w:val="1357783703"/>
            <w:placeholder>
              <w:docPart w:val="6B325BF3B2864DA0B8A72F2AAB4AA1E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1BDBCACB" w14:textId="77777777" w:rsidR="00DC0C9F" w:rsidRDefault="00C20567">
              <w:pPr>
                <w:pStyle w:val="ab"/>
              </w:pPr>
              <w:r>
                <w:rPr>
                  <w:rStyle w:val="af7"/>
                  <w:color w:val="000000"/>
                  <w:lang w:val="th-TH"/>
                </w:rPr>
                <w:t>[พิมพ์หมายเลขโทรศัพท์ของคุณ]</w:t>
              </w:r>
            </w:p>
          </w:sdtContent>
        </w:sdt>
        <w:sdt>
          <w:sdtPr>
            <w:rPr>
              <w:rStyle w:val="af7"/>
              <w:color w:val="000000"/>
            </w:rPr>
            <w:id w:val="1753779621"/>
            <w:placeholder>
              <w:docPart w:val="C6914BB6F91341D892D5DC9846C7D4E8"/>
            </w:placeholder>
            <w:showingPlcHdr/>
            <w:text/>
          </w:sdtPr>
          <w:sdtEndPr>
            <w:rPr>
              <w:rStyle w:val="af7"/>
            </w:rPr>
          </w:sdtEndPr>
          <w:sdtContent>
            <w:p w14:paraId="59FF8E8F" w14:textId="77777777" w:rsidR="00DC0C9F" w:rsidRDefault="00C20567">
              <w:r>
                <w:rPr>
                  <w:rStyle w:val="af7"/>
                  <w:color w:val="000000"/>
                  <w:lang w:val="th-TH"/>
                </w:rPr>
                <w:t>[พิมพ์เว็บไซต์ของคุณ]</w:t>
              </w:r>
            </w:p>
          </w:sdtContent>
        </w:sdt>
        <w:p w14:paraId="3C0CE25C" w14:textId="77777777" w:rsidR="00DC0C9F" w:rsidRDefault="00C20567"/>
      </w:sdtContent>
    </w:sdt>
    <w:p w14:paraId="5554B82A" w14:textId="77777777" w:rsidR="00DC0C9F" w:rsidRDefault="00C20567">
      <w:pPr>
        <w:pStyle w:val="afa"/>
      </w:pPr>
      <w:r>
        <w:rPr>
          <w:lang w:val="th-TH"/>
        </w:rPr>
        <w:t>วัตถุประสงค์</w:t>
      </w:r>
    </w:p>
    <w:sdt>
      <w:sdtPr>
        <w:id w:val="1952284292"/>
        <w:placeholder>
          <w:docPart w:val="A611BF4D203444A6AF209951A72B4BBE"/>
        </w:placeholder>
        <w:temporary/>
        <w:showingPlcHdr/>
      </w:sdtPr>
      <w:sdtEndPr/>
      <w:sdtContent>
        <w:p w14:paraId="2E2A0DCF" w14:textId="77777777" w:rsidR="00DC0C9F" w:rsidRDefault="00C20567">
          <w:r>
            <w:rPr>
              <w:lang w:val="th-TH"/>
            </w:rPr>
            <w:t>[พิมพ์วัตถุประสงค์ของคุณ]</w:t>
          </w:r>
        </w:p>
      </w:sdtContent>
    </w:sdt>
    <w:p w14:paraId="1E607CEB" w14:textId="77777777" w:rsidR="00DC0C9F" w:rsidRDefault="00C20567">
      <w:pPr>
        <w:pStyle w:val="afa"/>
      </w:pPr>
      <w:r>
        <w:rPr>
          <w:lang w:val="th-TH"/>
        </w:rPr>
        <w:t>การศึกษา</w:t>
      </w:r>
    </w:p>
    <w:sdt>
      <w:sdtPr>
        <w:id w:val="1655876931"/>
        <w:placeholder>
          <w:docPart w:val="60925F3BE1BF43CCB38BBA4A263B65A2"/>
        </w:placeholder>
        <w:temporary/>
        <w:showingPlcHdr/>
      </w:sdtPr>
      <w:sdtEndPr/>
      <w:sdtContent>
        <w:p w14:paraId="76A4F81E" w14:textId="77777777" w:rsidR="00DC0C9F" w:rsidRDefault="00C20567">
          <w:pPr>
            <w:pStyle w:val="afb"/>
          </w:pPr>
          <w:r>
            <w:rPr>
              <w:lang w:val="th-TH"/>
            </w:rPr>
            <w:t>[พิมพ์ชื่อโรงเรียนของคุณ]</w:t>
          </w:r>
        </w:p>
      </w:sdtContent>
    </w:sdt>
    <w:p w14:paraId="31CF924E" w14:textId="77777777" w:rsidR="00DC0C9F" w:rsidRDefault="00C20567">
      <w:pPr>
        <w:rPr>
          <w:rStyle w:val="af2"/>
        </w:rPr>
      </w:pPr>
      <w:sdt>
        <w:sdtPr>
          <w:rPr>
            <w:b/>
            <w:bCs/>
            <w:i/>
            <w:iCs/>
            <w:color w:val="D1282E" w:themeColor="text2"/>
          </w:rPr>
          <w:id w:val="1212621749"/>
          <w:placeholder>
            <w:docPart w:val="D6A5E0ACD870486B9031141DB31BC239"/>
          </w:placeholder>
          <w:temporary/>
          <w:showingPlcHdr/>
        </w:sdtPr>
        <w:sdtEndPr/>
        <w:sdtContent>
          <w:r>
            <w:rPr>
              <w:lang w:val="th-TH"/>
            </w:rPr>
            <w:t>[พิมพ์วันที่เสร็จสมบูรณ์]</w:t>
          </w:r>
        </w:sdtContent>
      </w:sdt>
      <w:r>
        <w:rPr>
          <w:lang w:val="th-TH"/>
        </w:rPr>
        <w:t xml:space="preserve">  </w:t>
      </w:r>
      <w:sdt>
        <w:sdtPr>
          <w:id w:val="-1988312284"/>
          <w:placeholder>
            <w:docPart w:val="EC26A73AA5C04F33A5493ABC69A19D58"/>
          </w:placeholder>
          <w:temporary/>
          <w:showingPlcHdr/>
        </w:sdtPr>
        <w:sdtEndPr>
          <w:rPr>
            <w:rStyle w:val="af2"/>
            <w:b/>
            <w:bCs/>
            <w:i/>
            <w:iCs/>
            <w:color w:val="D1282E" w:themeColor="text2"/>
          </w:rPr>
        </w:sdtEndPr>
        <w:sdtContent>
          <w:r>
            <w:rPr>
              <w:rStyle w:val="af2"/>
              <w:lang w:val="th-TH"/>
            </w:rPr>
            <w:t>[พิมพ์ชื่อปริญญา]</w:t>
          </w:r>
        </w:sdtContent>
      </w:sdt>
    </w:p>
    <w:sdt>
      <w:sdtPr>
        <w:id w:val="208384134"/>
        <w:placeholder>
          <w:docPart w:val="09E16C8BECD746438C6ED9936E3B8F1D"/>
        </w:placeholder>
        <w:temporary/>
        <w:showingPlcHdr/>
        <w:text/>
      </w:sdtPr>
      <w:sdtEndPr/>
      <w:sdtContent>
        <w:p w14:paraId="032C9A79" w14:textId="77777777" w:rsidR="00DC0C9F" w:rsidRDefault="00C20567">
          <w:pPr>
            <w:pStyle w:val="a3"/>
            <w:numPr>
              <w:ilvl w:val="0"/>
              <w:numId w:val="4"/>
            </w:numPr>
            <w:ind w:hanging="288"/>
          </w:pPr>
          <w:r>
            <w:rPr>
              <w:lang w:val="th-TH"/>
            </w:rPr>
            <w:t>[พิมพ์รายชื่อความสำเร็จ]</w:t>
          </w:r>
        </w:p>
      </w:sdtContent>
    </w:sdt>
    <w:p w14:paraId="612EC928" w14:textId="77777777" w:rsidR="00DC0C9F" w:rsidRDefault="00C20567">
      <w:pPr>
        <w:pStyle w:val="afa"/>
      </w:pPr>
      <w:r>
        <w:rPr>
          <w:lang w:val="th-TH"/>
        </w:rPr>
        <w:t>ประสบการณ์</w:t>
      </w:r>
    </w:p>
    <w:p w14:paraId="5AE7DC06" w14:textId="77777777" w:rsidR="00DC0C9F" w:rsidRDefault="00C20567">
      <w:pPr>
        <w:pStyle w:val="afb"/>
        <w:rPr>
          <w:vanish/>
          <w:specVanish/>
        </w:rPr>
      </w:pPr>
      <w:sdt>
        <w:sdtPr>
          <w:id w:val="-605802410"/>
          <w:placeholder>
            <w:docPart w:val="90EA1A72CAB64F3FB7BB08C84A3AD288"/>
          </w:placeholder>
          <w:temporary/>
          <w:showingPlcHdr/>
        </w:sdtPr>
        <w:sdtEndPr/>
        <w:sdtContent>
          <w:r>
            <w:rPr>
              <w:lang w:val="th-TH"/>
            </w:rPr>
            <w:t>[พิมพ์ชื่อบริษัท]</w:t>
          </w:r>
        </w:sdtContent>
      </w:sdt>
    </w:p>
    <w:p w14:paraId="0BF0B085" w14:textId="77777777" w:rsidR="00DC0C9F" w:rsidRDefault="00C20567">
      <w:pPr>
        <w:pStyle w:val="ab"/>
        <w:rPr>
          <w:rFonts w:asciiTheme="majorHAnsi" w:eastAsiaTheme="majorEastAsia" w:hAnsiTheme="majorHAnsi" w:cstheme="majorBidi"/>
          <w:color w:val="7A7A7A" w:themeColor="accent1"/>
          <w:sz w:val="33"/>
          <w:szCs w:val="33"/>
        </w:rPr>
      </w:pPr>
      <w:r>
        <w:rPr>
          <w:rFonts w:asciiTheme="majorHAnsi" w:eastAsiaTheme="majorEastAsia" w:hAnsiTheme="majorHAnsi" w:cstheme="majorBidi"/>
          <w:color w:val="7A7A7A" w:themeColor="accent1"/>
          <w:sz w:val="33"/>
          <w:szCs w:val="33"/>
          <w:lang w:val="th-TH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33"/>
            <w:szCs w:val="33"/>
          </w:rPr>
          <w:id w:val="-1663929623"/>
          <w:placeholder>
            <w:docPart w:val="1C7632CED2AE4DBC8934F6E898C51489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33"/>
              <w:szCs w:val="33"/>
              <w:lang w:val="th-TH"/>
            </w:rPr>
            <w:t>[พิมพ์ที่อยู่บริษัท]</w:t>
          </w:r>
        </w:sdtContent>
      </w:sdt>
    </w:p>
    <w:p w14:paraId="2BB085BB" w14:textId="77777777" w:rsidR="00DC0C9F" w:rsidRDefault="00C20567">
      <w:pPr>
        <w:rPr>
          <w:rStyle w:val="aa"/>
        </w:rPr>
      </w:pPr>
      <w:sdt>
        <w:sdtPr>
          <w:rPr>
            <w:rStyle w:val="af2"/>
          </w:rPr>
          <w:id w:val="-1445996020"/>
          <w:placeholder>
            <w:docPart w:val="12492DF857614C7084D60A3669F25AB3"/>
          </w:placeholder>
          <w:temporary/>
          <w:showingPlcHdr/>
        </w:sdtPr>
        <w:sdtEndPr>
          <w:rPr>
            <w:rStyle w:val="af2"/>
          </w:rPr>
        </w:sdtEndPr>
        <w:sdtContent>
          <w:r>
            <w:rPr>
              <w:rStyle w:val="af2"/>
              <w:lang w:val="th-TH"/>
            </w:rPr>
            <w:t>[พิมพ์ตำแหน่งงานของคุณ]</w:t>
          </w:r>
        </w:sdtContent>
      </w:sdt>
      <w:r>
        <w:rPr>
          <w:rStyle w:val="af2"/>
          <w:lang w:val="th-TH"/>
        </w:rPr>
        <w:t xml:space="preserve"> </w:t>
      </w:r>
      <w:sdt>
        <w:sdtPr>
          <w:rPr>
            <w:rStyle w:val="aa"/>
          </w:rPr>
          <w:id w:val="1853759523"/>
          <w:placeholder>
            <w:docPart w:val="8D7373A742C149C087BF03DE62270F37"/>
          </w:placeholder>
          <w:temporary/>
          <w:showingPlcHdr/>
        </w:sdtPr>
        <w:sdtEndPr>
          <w:rPr>
            <w:rStyle w:val="aa"/>
          </w:rPr>
        </w:sdtEndPr>
        <w:sdtContent>
          <w:r>
            <w:rPr>
              <w:rStyle w:val="aa"/>
              <w:lang w:val="th-TH"/>
            </w:rPr>
            <w:t>[พิมพ์วันที่เริ่มต้น]</w:t>
          </w:r>
        </w:sdtContent>
      </w:sdt>
      <w:r>
        <w:rPr>
          <w:rStyle w:val="aa"/>
          <w:lang w:val="th-TH"/>
        </w:rPr>
        <w:t xml:space="preserve"> – </w:t>
      </w:r>
      <w:sdt>
        <w:sdtPr>
          <w:rPr>
            <w:rStyle w:val="aa"/>
          </w:rPr>
          <w:id w:val="682789267"/>
          <w:placeholder>
            <w:docPart w:val="BC542F72BAAA452289305B453D01056A"/>
          </w:placeholder>
          <w:temporary/>
          <w:showingPlcHdr/>
        </w:sdtPr>
        <w:sdtEndPr>
          <w:rPr>
            <w:rStyle w:val="aa"/>
          </w:rPr>
        </w:sdtEndPr>
        <w:sdtContent>
          <w:r>
            <w:rPr>
              <w:rStyle w:val="aa"/>
              <w:lang w:val="th-TH"/>
            </w:rPr>
            <w:t>[พิมพ์วันที่สิ้นสุด]</w:t>
          </w:r>
        </w:sdtContent>
      </w:sdt>
    </w:p>
    <w:sdt>
      <w:sdtPr>
        <w:id w:val="685182028"/>
        <w:placeholder>
          <w:docPart w:val="6249DCC8C92741438C371DE2DA443D3B"/>
        </w:placeholder>
        <w:temporary/>
        <w:showingPlcHdr/>
      </w:sdtPr>
      <w:sdtEndPr/>
      <w:sdtContent>
        <w:p w14:paraId="2E071F3E" w14:textId="77777777" w:rsidR="00DC0C9F" w:rsidRDefault="00C20567">
          <w:r>
            <w:rPr>
              <w:lang w:val="th-TH"/>
            </w:rPr>
            <w:t>[พิมพ์งานที่รับผิดชอบ]</w:t>
          </w:r>
        </w:p>
      </w:sdtContent>
    </w:sdt>
    <w:p w14:paraId="62464BDD" w14:textId="77777777" w:rsidR="00DC0C9F" w:rsidRDefault="00C20567">
      <w:pPr>
        <w:pStyle w:val="afa"/>
      </w:pPr>
      <w:r>
        <w:rPr>
          <w:lang w:val="th-TH"/>
        </w:rPr>
        <w:t>ความเชี่ยวชาญ</w:t>
      </w:r>
    </w:p>
    <w:sdt>
      <w:sdtPr>
        <w:id w:val="1021907778"/>
        <w:placeholder>
          <w:docPart w:val="223AABF36CA24786A3C0C78EE0CEF839"/>
        </w:placeholder>
        <w:temporary/>
        <w:showingPlcHdr/>
      </w:sdtPr>
      <w:sdtEndPr/>
      <w:sdtContent>
        <w:p w14:paraId="3DD93BEC" w14:textId="77777777" w:rsidR="00DC0C9F" w:rsidRDefault="00C20567">
          <w:pPr>
            <w:pStyle w:val="a3"/>
            <w:numPr>
              <w:ilvl w:val="0"/>
              <w:numId w:val="4"/>
            </w:numPr>
            <w:ind w:hanging="288"/>
          </w:pPr>
          <w:r>
            <w:rPr>
              <w:lang w:val="th-TH"/>
            </w:rPr>
            <w:t>[พิมพ์รายการความเชี่ยวชาญ]</w:t>
          </w:r>
        </w:p>
      </w:sdtContent>
    </w:sdt>
    <w:p w14:paraId="51DC9005" w14:textId="77777777" w:rsidR="00DC0C9F" w:rsidRDefault="00DC0C9F">
      <w:pPr>
        <w:spacing w:line="276" w:lineRule="auto"/>
      </w:pPr>
    </w:p>
    <w:sectPr w:rsidR="00DC0C9F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626A" w14:textId="77777777" w:rsidR="00C20567" w:rsidRDefault="00C20567">
      <w:pPr>
        <w:spacing w:after="0" w:line="240" w:lineRule="auto"/>
      </w:pPr>
      <w:r>
        <w:separator/>
      </w:r>
    </w:p>
  </w:endnote>
  <w:endnote w:type="continuationSeparator" w:id="0">
    <w:p w14:paraId="54D50BB6" w14:textId="77777777" w:rsidR="00C20567" w:rsidRDefault="00C2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B091B" w14:textId="77777777" w:rsidR="00DC0C9F" w:rsidRDefault="00C20567">
    <w:pPr>
      <w:pStyle w:val="afc"/>
    </w:pP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A2CF4CD" wp14:editId="69B835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สี่เหลี่ยมผืนผ้า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D97DFDD" id="สี่เหลี่ยมผืนผ้า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" filled="f">
              <w10:wrap anchorx="margin" anchory="margin"/>
            </v:rect>
          </w:pict>
        </mc:Fallback>
      </mc:AlternateContent>
    </w: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F72D82" wp14:editId="5799C65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สี่เหลี่ยมผืนผ้า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00E93C" id="สี่เหลี่ยมผืนผ้า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AE9F2" wp14:editId="57CDC9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สี่เหลี่ยมผืนผ้า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CFA1FE4" id="สี่เหลี่ยมผืนผ้า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" fillcolor="#d1282e [3215]" stroked="f">
              <w10:wrap anchorx="margin" anchory="margin"/>
            </v:rect>
          </w:pict>
        </mc:Fallback>
      </mc:AlternateContent>
    </w:r>
  </w:p>
  <w:p w14:paraId="0F291C44" w14:textId="77777777" w:rsidR="00DC0C9F" w:rsidRDefault="00C20567">
    <w:pPr>
      <w:pStyle w:val="afe"/>
    </w:pP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C36BA2" wp14:editId="4004D522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กล่องข้อความ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BF9199A" w14:textId="77777777" w:rsidR="00DC0C9F" w:rsidRDefault="00C20567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30"/>
                              <w:szCs w:val="30"/>
                              <w:lang w:val="th-TH"/>
                            </w:rPr>
                            <w:t>พิมพ์ชื่อบุคคล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CC36BA2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" filled="f" stroked="f" strokeweight=".5pt">
              <v:textbox style="layout-flow:vertical;mso-fit-shape-to-text:t" inset="0,0,0,0">
                <w:txbxContent>
                  <w:p w14:paraId="4BF9199A" w14:textId="77777777" w:rsidR="00DC0C9F" w:rsidRDefault="00C20567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30"/>
                        <w:szCs w:val="30"/>
                        <w:lang w:val="th-TH"/>
                      </w:rPr>
                      <w:t>พิมพ์ชื่อบุคคล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DBA94" w14:textId="77777777" w:rsidR="00C20567" w:rsidRDefault="00C20567">
      <w:pPr>
        <w:spacing w:after="0" w:line="240" w:lineRule="auto"/>
      </w:pPr>
      <w:r>
        <w:separator/>
      </w:r>
    </w:p>
  </w:footnote>
  <w:footnote w:type="continuationSeparator" w:id="0">
    <w:p w14:paraId="3EAAF60B" w14:textId="77777777" w:rsidR="00C20567" w:rsidRDefault="00C20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2C33" w14:textId="77777777" w:rsidR="00DC0C9F" w:rsidRDefault="00C20567">
    <w:pPr>
      <w:pStyle w:val="afc"/>
    </w:pP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471446F" wp14:editId="585B09F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สี่เหลี่ยมผืนผ้า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6E86780" id="สี่เหลี่ยมผืนผ้า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" filled="f">
              <w10:wrap anchorx="margin" anchory="margin"/>
            </v:rect>
          </w:pict>
        </mc:Fallback>
      </mc:AlternateContent>
    </w: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7998EE3" wp14:editId="190B6B9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สี่เหลี่ยมผืนผ้า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70579EE" id="สี่เหลี่ยมผืนผ้า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th-TH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2C3502" wp14:editId="48FA78C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สี่เหลี่ยมผืนผ้า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8BF0C45" id="สี่เหลี่ยมผืนผ้า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" fillcolor="#d1282e [3215]" stroked="f">
              <w10:wrap anchorx="margin" anchory="margin"/>
            </v:rect>
          </w:pict>
        </mc:Fallback>
      </mc:AlternateContent>
    </w:r>
  </w:p>
  <w:p w14:paraId="40E299E9" w14:textId="77777777" w:rsidR="00DC0C9F" w:rsidRDefault="00DC0C9F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4E"/>
    <w:rsid w:val="007E294E"/>
    <w:rsid w:val="00C20567"/>
    <w:rsid w:val="00D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A6EBB"/>
  <w15:docId w15:val="{04C0A4BA-E017-4583-A33D-9246400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8"/>
        <w:szCs w:val="28"/>
        <w:cs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5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33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bCs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bCs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5"/>
      <w:szCs w:val="25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สไตล์1"/>
    <w:basedOn w:val="a1"/>
    <w:uiPriority w:val="99"/>
    <w:pPr>
      <w:spacing w:after="0" w:line="240" w:lineRule="auto"/>
    </w:pPr>
    <w:tblPr/>
    <w:tblStylePr w:type="firstRow">
      <w:rPr>
        <w:rFonts w:ascii="Aharoni" w:hAnsi="Aharoni" w:cs="Aharoni"/>
        <w:b/>
        <w:bCs/>
        <w:sz w:val="45"/>
        <w:szCs w:val="45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35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33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หัวเรื่อง 4 อักขระ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eastAsiaTheme="majorEastAsia" w:cstheme="majorBidi"/>
      <w:b/>
      <w:bCs/>
      <w:color w:val="5B5B5B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eastAsiaTheme="majorEastAsia" w:cstheme="majorBidi"/>
      <w:b/>
      <w:bCs/>
      <w:iCs/>
      <w:color w:val="D1282E" w:themeColor="text2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5"/>
      <w:szCs w:val="25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5"/>
      <w:szCs w:val="25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22"/>
      <w:szCs w:val="22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91"/>
      <w:szCs w:val="91"/>
    </w:rPr>
  </w:style>
  <w:style w:type="character" w:customStyle="1" w:styleId="a6">
    <w:name w:val="ชื่อเรื่อง อักขระ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91"/>
      <w:szCs w:val="91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45"/>
      <w:szCs w:val="45"/>
    </w:rPr>
  </w:style>
  <w:style w:type="character" w:customStyle="1" w:styleId="a8">
    <w:name w:val="ชื่อเรื่องรอง อักขระ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45"/>
      <w:szCs w:val="45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35"/>
      <w:szCs w:val="35"/>
    </w:rPr>
  </w:style>
  <w:style w:type="character" w:customStyle="1" w:styleId="ae">
    <w:name w:val="คำอ้างอิง อักขระ"/>
    <w:basedOn w:val="a0"/>
    <w:link w:val="ad"/>
    <w:uiPriority w:val="29"/>
    <w:rPr>
      <w:i/>
      <w:iCs/>
      <w:color w:val="7A7A7A" w:themeColor="accent1"/>
      <w:sz w:val="35"/>
      <w:szCs w:val="35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33"/>
      <w:szCs w:val="33"/>
    </w:rPr>
  </w:style>
  <w:style w:type="character" w:customStyle="1" w:styleId="af0">
    <w:name w:val="ทำให้คำอ้างอิงเป็นสีเข้มขึ้น อักขระ"/>
    <w:basedOn w:val="a0"/>
    <w:link w:val="af"/>
    <w:uiPriority w:val="30"/>
    <w:rPr>
      <w:b/>
      <w:bCs/>
      <w:i/>
      <w:iCs/>
      <w:color w:val="7F7F7F" w:themeColor="text1" w:themeTint="80"/>
      <w:sz w:val="33"/>
      <w:szCs w:val="33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aliases w:val="การเน้นแบบเข้มของส่วนย่อย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 w:cstheme="minorBidi"/>
      <w:smallCaps/>
      <w:color w:val="F5C201" w:themeColor="accent2"/>
      <w:sz w:val="28"/>
      <w:szCs w:val="28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 w:cstheme="minorBidi"/>
      <w:b/>
      <w:bCs/>
      <w:caps/>
      <w:color w:val="F5C201" w:themeColor="accent2"/>
      <w:spacing w:val="5"/>
      <w:sz w:val="28"/>
      <w:szCs w:val="28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 w:cstheme="minorBidi"/>
      <w:b/>
      <w:bCs/>
      <w:caps/>
      <w:color w:val="3D3D3D" w:themeColor="accent1" w:themeShade="80"/>
      <w:spacing w:val="5"/>
      <w:sz w:val="28"/>
      <w:szCs w:val="28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7">
    <w:name w:val="Placeholder Text"/>
    <w:basedOn w:val="a0"/>
    <w:uiPriority w:val="99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pPr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Pr>
      <w:rFonts w:ascii="Tahoma" w:hAnsi="Tahoma" w:cs="Tahoma"/>
      <w:sz w:val="20"/>
      <w:szCs w:val="20"/>
    </w:rPr>
  </w:style>
  <w:style w:type="paragraph" w:customStyle="1" w:styleId="afa">
    <w:name w:val="หัวเรื่องของส่วน"/>
    <w:basedOn w:val="1"/>
    <w:next w:val="a"/>
    <w:qFormat/>
    <w:pPr>
      <w:spacing w:before="120"/>
    </w:pPr>
  </w:style>
  <w:style w:type="character" w:customStyle="1" w:styleId="ac">
    <w:name w:val="ไม่มีการเว้นระยะห่าง อักขระ"/>
    <w:basedOn w:val="a0"/>
    <w:link w:val="ab"/>
    <w:uiPriority w:val="1"/>
  </w:style>
  <w:style w:type="paragraph" w:customStyle="1" w:styleId="afb">
    <w:name w:val="ส่วนย่อย"/>
    <w:basedOn w:val="2"/>
    <w:qFormat/>
    <w:rPr>
      <w:b w:val="0"/>
      <w:bCs w:val="0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หัวกระดาษ อักขระ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">
    <w:name w:val="ท้ายกระดาษ อักขระ"/>
    <w:basedOn w:val="a0"/>
    <w:link w:val="afe"/>
    <w:uiPriority w:val="99"/>
  </w:style>
  <w:style w:type="paragraph" w:customStyle="1" w:styleId="aff0">
    <w:name w:val="ชื่อบุคคล"/>
    <w:basedOn w:val="a5"/>
    <w:qFormat/>
    <w:rPr>
      <w:sz w:val="61"/>
      <w:szCs w:val="6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4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91FA157314E1C8D4C0F0F9303CC0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D1680A-BF5A-4FDA-9C7C-B051AB9C1441}"/>
      </w:docPartPr>
      <w:docPartBody>
        <w:p w:rsidR="00000000" w:rsidRDefault="001F04CC">
          <w:pPr>
            <w:pStyle w:val="FF791FA157314E1C8D4C0F0F9303CC0B"/>
          </w:pPr>
          <w:r>
            <w:rPr>
              <w:rStyle w:val="a3"/>
              <w:lang w:val="th-TH"/>
            </w:rPr>
            <w:t>เลือกแบบเอกสารสำเร็จรูป</w:t>
          </w:r>
        </w:p>
      </w:docPartBody>
    </w:docPart>
    <w:docPart>
      <w:docPartPr>
        <w:name w:val="9894221789DD4ECCB546EC9BA85A1AF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C923A65-1173-476B-A080-9AE4D44B9999}"/>
      </w:docPartPr>
      <w:docPartBody>
        <w:p w:rsidR="00000000" w:rsidRDefault="001F04CC">
          <w:pPr>
            <w:pStyle w:val="9894221789DD4ECCB546EC9BA85A1AF0"/>
          </w:pPr>
          <w:r>
            <w:rPr>
              <w:rStyle w:val="a3"/>
              <w:lang w:val="th-TH"/>
            </w:rPr>
            <w:t>[</w:t>
          </w:r>
          <w:r>
            <w:rPr>
              <w:rStyle w:val="a3"/>
              <w:lang w:val="th-TH"/>
            </w:rPr>
            <w:t>พิมพ์ชื่อของคุณ]</w:t>
          </w:r>
        </w:p>
      </w:docPartBody>
    </w:docPart>
    <w:docPart>
      <w:docPartPr>
        <w:name w:val="6B4D59CB38CF425BB92A4F9F9EA884C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03FAC13-4E0A-4D7E-9217-28C73886B528}"/>
      </w:docPartPr>
      <w:docPartBody>
        <w:p w:rsidR="00000000" w:rsidRDefault="001F04CC">
          <w:pPr>
            <w:pStyle w:val="6B4D59CB38CF425BB92A4F9F9EA884C0"/>
          </w:pPr>
          <w:r>
            <w:rPr>
              <w:rStyle w:val="a3"/>
              <w:color w:val="000000"/>
              <w:lang w:val="th-TH"/>
            </w:rPr>
            <w:t>[</w:t>
          </w:r>
          <w:r>
            <w:rPr>
              <w:rStyle w:val="a3"/>
              <w:color w:val="000000"/>
              <w:lang w:val="th-TH"/>
            </w:rPr>
            <w:t>พิมพ์อีเมลของคุณ]</w:t>
          </w:r>
        </w:p>
      </w:docPartBody>
    </w:docPart>
    <w:docPart>
      <w:docPartPr>
        <w:name w:val="AA95EFD1A1EB404A94E8E9EDDCFC9E7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54B6710-86BC-40E7-8E86-876A04480B21}"/>
      </w:docPartPr>
      <w:docPartBody>
        <w:p w:rsidR="00000000" w:rsidRDefault="001F04CC">
          <w:pPr>
            <w:pStyle w:val="AA95EFD1A1EB404A94E8E9EDDCFC9E79"/>
          </w:pPr>
          <w:r>
            <w:rPr>
              <w:rStyle w:val="a3"/>
              <w:color w:val="000000"/>
              <w:lang w:val="th-TH"/>
            </w:rPr>
            <w:t>[</w:t>
          </w:r>
          <w:r>
            <w:rPr>
              <w:rStyle w:val="a3"/>
              <w:color w:val="000000"/>
              <w:lang w:val="th-TH"/>
            </w:rPr>
            <w:t>พิมพ์ที่อยู่ของคุณ]</w:t>
          </w:r>
        </w:p>
      </w:docPartBody>
    </w:docPart>
    <w:docPart>
      <w:docPartPr>
        <w:name w:val="6B325BF3B2864DA0B8A72F2AAB4AA1E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D12FA9E-3DCF-4797-9A91-A8570F865372}"/>
      </w:docPartPr>
      <w:docPartBody>
        <w:p w:rsidR="00000000" w:rsidRDefault="001F04CC">
          <w:pPr>
            <w:pStyle w:val="6B325BF3B2864DA0B8A72F2AAB4AA1EB"/>
          </w:pPr>
          <w:r>
            <w:rPr>
              <w:rStyle w:val="a3"/>
              <w:color w:val="000000"/>
              <w:lang w:val="th-TH"/>
            </w:rPr>
            <w:t>[</w:t>
          </w:r>
          <w:r>
            <w:rPr>
              <w:rStyle w:val="a3"/>
              <w:color w:val="000000"/>
              <w:lang w:val="th-TH"/>
            </w:rPr>
            <w:t>พิมพ์หมายเลขโทรศัพท์ของคุณ]</w:t>
          </w:r>
        </w:p>
      </w:docPartBody>
    </w:docPart>
    <w:docPart>
      <w:docPartPr>
        <w:name w:val="C6914BB6F91341D892D5DC9846C7D4E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AB0A58A-0876-4B8E-9B46-4470BF47FAB5}"/>
      </w:docPartPr>
      <w:docPartBody>
        <w:p w:rsidR="00000000" w:rsidRDefault="001F04CC">
          <w:pPr>
            <w:pStyle w:val="C6914BB6F91341D892D5DC9846C7D4E8"/>
          </w:pPr>
          <w:r>
            <w:rPr>
              <w:rStyle w:val="a3"/>
              <w:color w:val="000000"/>
              <w:lang w:val="th-TH"/>
            </w:rPr>
            <w:t>[</w:t>
          </w:r>
          <w:r>
            <w:rPr>
              <w:rStyle w:val="a3"/>
              <w:color w:val="000000"/>
              <w:lang w:val="th-TH"/>
            </w:rPr>
            <w:t>พิมพ์เว็บไซต์ของคุณ]</w:t>
          </w:r>
        </w:p>
      </w:docPartBody>
    </w:docPart>
    <w:docPart>
      <w:docPartPr>
        <w:name w:val="A611BF4D203444A6AF209951A72B4BB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9160955-CC6C-47B4-90C7-87CDA0E70E2C}"/>
      </w:docPartPr>
      <w:docPartBody>
        <w:p w:rsidR="00000000" w:rsidRDefault="001F04CC">
          <w:pPr>
            <w:pStyle w:val="A611BF4D203444A6AF209951A72B4BBE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พิมพ์วัตถุประสงค์ของคุณ]</w:t>
          </w:r>
        </w:p>
      </w:docPartBody>
    </w:docPart>
    <w:docPart>
      <w:docPartPr>
        <w:name w:val="60925F3BE1BF43CCB38BBA4A263B65A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CD015E8-D27B-4DB5-8D95-006705D42682}"/>
      </w:docPartPr>
      <w:docPartBody>
        <w:p w:rsidR="00000000" w:rsidRDefault="001F04CC">
          <w:pPr>
            <w:pStyle w:val="60925F3BE1BF43CCB38BBA4A263B65A2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พิมพ์ชื่อโรงเรียนของคุณ]</w:t>
          </w:r>
        </w:p>
      </w:docPartBody>
    </w:docPart>
    <w:docPart>
      <w:docPartPr>
        <w:name w:val="D6A5E0ACD870486B9031141DB31BC23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C054926-E577-4B26-9E05-68A7CF2DB432}"/>
      </w:docPartPr>
      <w:docPartBody>
        <w:p w:rsidR="00000000" w:rsidRDefault="001F04CC">
          <w:pPr>
            <w:pStyle w:val="D6A5E0ACD870486B9031141DB31BC239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พิมพ์วันที่เสร็จสมบูรณ์]</w:t>
          </w:r>
        </w:p>
      </w:docPartBody>
    </w:docPart>
    <w:docPart>
      <w:docPartPr>
        <w:name w:val="EC26A73AA5C04F33A5493ABC69A19D5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036BB52-741A-464A-BD5F-5E6BC3B0BBFB}"/>
      </w:docPartPr>
      <w:docPartBody>
        <w:p w:rsidR="00000000" w:rsidRDefault="001F04CC">
          <w:pPr>
            <w:pStyle w:val="EC26A73AA5C04F33A5493ABC69A19D58"/>
          </w:pPr>
          <w:r>
            <w:rPr>
              <w:rStyle w:val="a4"/>
              <w:lang w:val="th-TH"/>
            </w:rPr>
            <w:t>[</w:t>
          </w:r>
          <w:r>
            <w:rPr>
              <w:rStyle w:val="a4"/>
              <w:lang w:val="th-TH"/>
            </w:rPr>
            <w:t>พิมพ์ชื่อปริญญา]</w:t>
          </w:r>
        </w:p>
      </w:docPartBody>
    </w:docPart>
    <w:docPart>
      <w:docPartPr>
        <w:name w:val="09E16C8BECD746438C6ED9936E3B8F1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A3BDADE-8AAD-4C17-A2E3-DE23C4924795}"/>
      </w:docPartPr>
      <w:docPartBody>
        <w:p w:rsidR="00000000" w:rsidRDefault="001F04CC">
          <w:pPr>
            <w:pStyle w:val="09E16C8BECD746438C6ED9936E3B8F1D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พิมพ์รายชื่อความสำเร็จ]</w:t>
          </w:r>
        </w:p>
      </w:docPartBody>
    </w:docPart>
    <w:docPart>
      <w:docPartPr>
        <w:name w:val="90EA1A72CAB64F3FB7BB08C84A3AD28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43FBF1F-E3B3-41B5-8056-1E3EDC103B34}"/>
      </w:docPartPr>
      <w:docPartBody>
        <w:p w:rsidR="00000000" w:rsidRDefault="001F04CC">
          <w:pPr>
            <w:pStyle w:val="90EA1A72CAB64F3FB7BB08C84A3AD288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พิมพ์ชื่อบริษัท]</w:t>
          </w:r>
        </w:p>
      </w:docPartBody>
    </w:docPart>
    <w:docPart>
      <w:docPartPr>
        <w:name w:val="1C7632CED2AE4DBC8934F6E898C5148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097D858-29B9-44AC-98BA-4F85E53C33E5}"/>
      </w:docPartPr>
      <w:docPartBody>
        <w:p w:rsidR="00000000" w:rsidRDefault="001F04CC">
          <w:pPr>
            <w:pStyle w:val="1C7632CED2AE4DBC8934F6E898C514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33"/>
              <w:szCs w:val="33"/>
              <w:lang w:val="th-TH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33"/>
              <w:szCs w:val="33"/>
              <w:lang w:val="th-TH"/>
            </w:rPr>
            <w:t>พิมพ์ที่อยู่บริษัท]</w:t>
          </w:r>
        </w:p>
      </w:docPartBody>
    </w:docPart>
    <w:docPart>
      <w:docPartPr>
        <w:name w:val="12492DF857614C7084D60A3669F25AB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7B4E0EF-A126-45B0-A8FC-52E3B574B0AE}"/>
      </w:docPartPr>
      <w:docPartBody>
        <w:p w:rsidR="00000000" w:rsidRDefault="001F04CC">
          <w:pPr>
            <w:pStyle w:val="12492DF857614C7084D60A3669F25AB3"/>
          </w:pPr>
          <w:r>
            <w:rPr>
              <w:rStyle w:val="a4"/>
              <w:lang w:val="th-TH"/>
            </w:rPr>
            <w:t>[</w:t>
          </w:r>
          <w:r>
            <w:rPr>
              <w:rStyle w:val="a4"/>
              <w:lang w:val="th-TH"/>
            </w:rPr>
            <w:t>พิมพ์ตำแหน่งงานของคุณ]</w:t>
          </w:r>
        </w:p>
      </w:docPartBody>
    </w:docPart>
    <w:docPart>
      <w:docPartPr>
        <w:name w:val="8D7373A742C149C087BF03DE62270F3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C2A28EB-69E2-46AC-9B10-7EA366E2F03B}"/>
      </w:docPartPr>
      <w:docPartBody>
        <w:p w:rsidR="00000000" w:rsidRDefault="001F04CC">
          <w:pPr>
            <w:pStyle w:val="8D7373A742C149C087BF03DE62270F37"/>
          </w:pPr>
          <w:r>
            <w:rPr>
              <w:rStyle w:val="a5"/>
              <w:lang w:val="th-TH"/>
            </w:rPr>
            <w:t>[</w:t>
          </w:r>
          <w:r>
            <w:rPr>
              <w:rStyle w:val="a5"/>
              <w:lang w:val="th-TH"/>
            </w:rPr>
            <w:t>พิมพ์วันที่เริ่มต้น]</w:t>
          </w:r>
        </w:p>
      </w:docPartBody>
    </w:docPart>
    <w:docPart>
      <w:docPartPr>
        <w:name w:val="BC542F72BAAA452289305B453D01056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00CC19F-2C12-4656-BDF4-C204731B92DB}"/>
      </w:docPartPr>
      <w:docPartBody>
        <w:p w:rsidR="00000000" w:rsidRDefault="001F04CC">
          <w:pPr>
            <w:pStyle w:val="BC542F72BAAA452289305B453D01056A"/>
          </w:pPr>
          <w:r>
            <w:rPr>
              <w:rStyle w:val="a5"/>
              <w:lang w:val="th-TH"/>
            </w:rPr>
            <w:t>[</w:t>
          </w:r>
          <w:r>
            <w:rPr>
              <w:rStyle w:val="a5"/>
              <w:lang w:val="th-TH"/>
            </w:rPr>
            <w:t>พิมพ์วันที่สิ้นสุด]</w:t>
          </w:r>
        </w:p>
      </w:docPartBody>
    </w:docPart>
    <w:docPart>
      <w:docPartPr>
        <w:name w:val="6249DCC8C92741438C371DE2DA443D3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3512D9-606A-4155-838C-08F397DAC50F}"/>
      </w:docPartPr>
      <w:docPartBody>
        <w:p w:rsidR="00000000" w:rsidRDefault="001F04CC">
          <w:pPr>
            <w:pStyle w:val="6249DCC8C92741438C371DE2DA443D3B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พิมพ์งานที่รับผิดชอบ]</w:t>
          </w:r>
        </w:p>
      </w:docPartBody>
    </w:docPart>
    <w:docPart>
      <w:docPartPr>
        <w:name w:val="223AABF36CA24786A3C0C78EE0CEF83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4591981-5EE3-4A7E-BE81-CD5F7C06BBF2}"/>
      </w:docPartPr>
      <w:docPartBody>
        <w:p w:rsidR="00000000" w:rsidRDefault="001F04CC">
          <w:pPr>
            <w:pStyle w:val="223AABF36CA24786A3C0C78EE0CEF839"/>
          </w:pPr>
          <w:r>
            <w:rPr>
              <w:lang w:val="th-TH"/>
            </w:rPr>
            <w:t>[</w:t>
          </w:r>
          <w:r>
            <w:rPr>
              <w:lang w:val="th-TH"/>
            </w:rPr>
            <w:t>พิมพ์รายการความเชี่ยวชาญ]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CC"/>
    <w:rsid w:val="001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FF791FA157314E1C8D4C0F0F9303CC0B">
    <w:name w:val="FF791FA157314E1C8D4C0F0F9303CC0B"/>
  </w:style>
  <w:style w:type="paragraph" w:customStyle="1" w:styleId="9894221789DD4ECCB546EC9BA85A1AF0">
    <w:name w:val="9894221789DD4ECCB546EC9BA85A1AF0"/>
  </w:style>
  <w:style w:type="paragraph" w:customStyle="1" w:styleId="6B4D59CB38CF425BB92A4F9F9EA884C0">
    <w:name w:val="6B4D59CB38CF425BB92A4F9F9EA884C0"/>
  </w:style>
  <w:style w:type="paragraph" w:customStyle="1" w:styleId="AA95EFD1A1EB404A94E8E9EDDCFC9E79">
    <w:name w:val="AA95EFD1A1EB404A94E8E9EDDCFC9E79"/>
  </w:style>
  <w:style w:type="paragraph" w:customStyle="1" w:styleId="6B325BF3B2864DA0B8A72F2AAB4AA1EB">
    <w:name w:val="6B325BF3B2864DA0B8A72F2AAB4AA1EB"/>
  </w:style>
  <w:style w:type="paragraph" w:customStyle="1" w:styleId="C6914BB6F91341D892D5DC9846C7D4E8">
    <w:name w:val="C6914BB6F91341D892D5DC9846C7D4E8"/>
  </w:style>
  <w:style w:type="paragraph" w:customStyle="1" w:styleId="A611BF4D203444A6AF209951A72B4BBE">
    <w:name w:val="A611BF4D203444A6AF209951A72B4BBE"/>
  </w:style>
  <w:style w:type="paragraph" w:customStyle="1" w:styleId="60925F3BE1BF43CCB38BBA4A263B65A2">
    <w:name w:val="60925F3BE1BF43CCB38BBA4A263B65A2"/>
  </w:style>
  <w:style w:type="paragraph" w:customStyle="1" w:styleId="D6A5E0ACD870486B9031141DB31BC239">
    <w:name w:val="D6A5E0ACD870486B9031141DB31BC239"/>
  </w:style>
  <w:style w:type="character" w:styleId="a4">
    <w:name w:val="Intense Emphasis"/>
    <w:aliases w:val="การเน้นแบบเข้มของส่วนย่อย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EC26A73AA5C04F33A5493ABC69A19D58">
    <w:name w:val="EC26A73AA5C04F33A5493ABC69A19D58"/>
  </w:style>
  <w:style w:type="paragraph" w:customStyle="1" w:styleId="09E16C8BECD746438C6ED9936E3B8F1D">
    <w:name w:val="09E16C8BECD746438C6ED9936E3B8F1D"/>
  </w:style>
  <w:style w:type="paragraph" w:customStyle="1" w:styleId="90EA1A72CAB64F3FB7BB08C84A3AD288">
    <w:name w:val="90EA1A72CAB64F3FB7BB08C84A3AD288"/>
  </w:style>
  <w:style w:type="paragraph" w:customStyle="1" w:styleId="1C7632CED2AE4DBC8934F6E898C51489">
    <w:name w:val="1C7632CED2AE4DBC8934F6E898C51489"/>
  </w:style>
  <w:style w:type="paragraph" w:customStyle="1" w:styleId="12492DF857614C7084D60A3669F25AB3">
    <w:name w:val="12492DF857614C7084D60A3669F25AB3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8D7373A742C149C087BF03DE62270F37">
    <w:name w:val="8D7373A742C149C087BF03DE62270F37"/>
  </w:style>
  <w:style w:type="paragraph" w:customStyle="1" w:styleId="BC542F72BAAA452289305B453D01056A">
    <w:name w:val="BC542F72BAAA452289305B453D01056A"/>
  </w:style>
  <w:style w:type="paragraph" w:customStyle="1" w:styleId="6249DCC8C92741438C371DE2DA443D3B">
    <w:name w:val="6249DCC8C92741438C371DE2DA443D3B"/>
  </w:style>
  <w:style w:type="paragraph" w:customStyle="1" w:styleId="223AABF36CA24786A3C0C78EE0CEF839">
    <w:name w:val="223AABF36CA24786A3C0C78EE0CEF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36B5DFB-AF28-46ED-91B3-2DB7288C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file</dc:creator>
  <cp:lastModifiedBy>Kode Namzz</cp:lastModifiedBy>
  <cp:revision>1</cp:revision>
  <cp:lastPrinted>2018-12-06T23:49:00Z</cp:lastPrinted>
  <dcterms:created xsi:type="dcterms:W3CDTF">2018-12-06T23:44:00Z</dcterms:created>
  <dcterms:modified xsi:type="dcterms:W3CDTF">2018-12-06T23:50:00Z</dcterms:modified>
</cp:coreProperties>
</file>